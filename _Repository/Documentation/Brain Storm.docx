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1754393"/>
    <w:p w14:paraId="19C336E1" w14:textId="633961EC" w:rsidR="00853244" w:rsidRDefault="009333AE" w:rsidP="00833AFA">
      <w:pPr>
        <w:pStyle w:val="Heading1"/>
        <w:rPr>
          <w:noProof/>
        </w:rPr>
      </w:pPr>
      <w:sdt>
        <w:sdtPr>
          <w:id w:val="-1410150343"/>
          <w:docPartObj>
            <w:docPartGallery w:val="Cover Pages"/>
            <w:docPartUnique/>
          </w:docPartObj>
        </w:sdtPr>
        <w:sdtEndPr>
          <w:rPr>
            <w:noProof/>
          </w:rPr>
        </w:sdtEndPr>
        <w:sdtContent>
          <w:r w:rsidR="000E03F2">
            <w:rPr>
              <w:noProof/>
              <w:lang w:eastAsia="en-US"/>
            </w:rPr>
            <mc:AlternateContent>
              <mc:Choice Requires="wps">
                <w:drawing>
                  <wp:anchor distT="0" distB="0" distL="114300" distR="114300" simplePos="0" relativeHeight="251661312" behindDoc="0" locked="1" layoutInCell="1" allowOverlap="1" wp14:anchorId="1D3F2385" wp14:editId="2C665640">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9333AE"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9333AE"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D3F2385"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082189"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082189"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v:textbox>
                    <w10:wrap type="square" anchorx="margin" anchory="page"/>
                    <w10:anchorlock/>
                  </v:shape>
                </w:pict>
              </mc:Fallback>
            </mc:AlternateContent>
          </w:r>
          <w:r w:rsidR="000E03F2">
            <w:rPr>
              <w:noProof/>
              <w:lang w:eastAsia="en-US"/>
            </w:rPr>
            <mc:AlternateContent>
              <mc:Choice Requires="wps">
                <w:drawing>
                  <wp:anchor distT="0" distB="0" distL="114300" distR="114300" simplePos="0" relativeHeight="251660288" behindDoc="0" locked="1" layoutInCell="1" allowOverlap="1" wp14:anchorId="007D1C97" wp14:editId="5ABE8E44">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6C9EE" w14:textId="77777777" w:rsidR="003910A9" w:rsidRDefault="003910A9">
                                <w:pPr>
                                  <w:pStyle w:val="Logo"/>
                                </w:pPr>
                                <w:r>
                                  <w:rPr>
                                    <w:lang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76A22C9C" w:rsidR="003910A9" w:rsidRPr="00833AFA" w:rsidRDefault="003910A9" w:rsidP="00D15615">
                                    <w:pPr>
                                      <w:pStyle w:val="Title"/>
                                      <w:rPr>
                                        <w:color w:val="11E12A"/>
                                      </w:rPr>
                                    </w:pPr>
                                    <w:r>
                                      <w:rPr>
                                        <w:color w:val="11E12A"/>
                                        <w:lang w:bidi="fa-IR"/>
                                      </w:rPr>
                                      <w:t>DITeN</w:t>
                                    </w:r>
                                    <w:r w:rsidRPr="00833AFA">
                                      <w:rPr>
                                        <w:rFonts w:hint="cs"/>
                                        <w:color w:val="11E12A"/>
                                        <w:lang w:bidi="fa-IR"/>
                                      </w:rPr>
                                      <w:t xml:space="preserve"> Framework</w:t>
                                    </w:r>
                                    <w:r w:rsidR="00D15615">
                                      <w:rPr>
                                        <w:color w:val="11E12A"/>
                                        <w:lang w:bidi="fa-IR"/>
                                      </w:rPr>
                                      <w:t xml:space="preserve"> brainstorm</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639A8EEC" w:rsidR="003910A9" w:rsidRDefault="00D15615" w:rsidP="00D15615">
                                    <w:pPr>
                                      <w:pStyle w:val="Subtitle"/>
                                    </w:pPr>
                                    <w:r>
                                      <w:t>brainstorm</w:t>
                                    </w:r>
                                    <w:r w:rsidR="003910A9">
                                      <w:t xml:space="preserve">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07D1C97"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0D86C9EE" w14:textId="77777777" w:rsidR="003910A9" w:rsidRDefault="003910A9">
                          <w:pPr>
                            <w:pStyle w:val="Logo"/>
                          </w:pPr>
                          <w:r>
                            <w:rPr>
                              <w:lang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76A22C9C" w:rsidR="003910A9" w:rsidRPr="00833AFA" w:rsidRDefault="003910A9" w:rsidP="00D15615">
                              <w:pPr>
                                <w:pStyle w:val="Title"/>
                                <w:rPr>
                                  <w:color w:val="11E12A"/>
                                </w:rPr>
                              </w:pPr>
                              <w:r>
                                <w:rPr>
                                  <w:color w:val="11E12A"/>
                                  <w:lang w:bidi="fa-IR"/>
                                </w:rPr>
                                <w:t>DITeN</w:t>
                              </w:r>
                              <w:r w:rsidRPr="00833AFA">
                                <w:rPr>
                                  <w:rFonts w:hint="cs"/>
                                  <w:color w:val="11E12A"/>
                                  <w:lang w:bidi="fa-IR"/>
                                </w:rPr>
                                <w:t xml:space="preserve"> Framework</w:t>
                              </w:r>
                              <w:r w:rsidR="00D15615">
                                <w:rPr>
                                  <w:color w:val="11E12A"/>
                                  <w:lang w:bidi="fa-IR"/>
                                </w:rPr>
                                <w:t xml:space="preserve"> brainstorm</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639A8EEC" w:rsidR="003910A9" w:rsidRDefault="00D15615" w:rsidP="00D15615">
                              <w:pPr>
                                <w:pStyle w:val="Subtitle"/>
                              </w:pPr>
                              <w:r>
                                <w:t>brainstorm</w:t>
                              </w:r>
                              <w:r w:rsidR="003910A9">
                                <w:t xml:space="preserve"> document</w:t>
                              </w:r>
                            </w:p>
                          </w:sdtContent>
                        </w:sdt>
                      </w:txbxContent>
                    </v:textbox>
                    <w10:wrap type="square" anchorx="margin" anchory="page"/>
                    <w10:anchorlock/>
                  </v:shape>
                </w:pict>
              </mc:Fallback>
            </mc:AlternateContent>
          </w:r>
          <w:r w:rsidR="000E03F2">
            <w:rPr>
              <w:noProof/>
              <w:lang w:eastAsia="en-US"/>
            </w:rPr>
            <mc:AlternateContent>
              <mc:Choice Requires="wps">
                <w:drawing>
                  <wp:anchor distT="0" distB="0" distL="114300" distR="114300" simplePos="0" relativeHeight="251662336" behindDoc="0" locked="1" layoutInCell="1" allowOverlap="1" wp14:anchorId="5B64B67F" wp14:editId="41BA0BBD">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B64B67F"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v:textbox>
                    <w10:wrap type="square" anchorx="margin" anchory="page"/>
                    <w10:anchorlock/>
                  </v:shape>
                </w:pict>
              </mc:Fallback>
            </mc:AlternateContent>
          </w:r>
          <w:r w:rsidR="000E03F2">
            <w:rPr>
              <w:noProof/>
              <w:lang w:eastAsia="en-US"/>
            </w:rPr>
            <mc:AlternateContent>
              <mc:Choice Requires="wpg">
                <w:drawing>
                  <wp:anchor distT="0" distB="0" distL="114300" distR="114300" simplePos="0" relativeHeight="251659264" behindDoc="0" locked="0" layoutInCell="1" allowOverlap="1" wp14:anchorId="19613731" wp14:editId="4B80DDD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11E12A"/>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E63F88"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Nmu3PVQMAAN4KAAAOAAAAAAAAAAAAAAAA&#10;AC4CAABkcnMvZTJvRG9jLnhtbFBLAQItABQABgAIAAAAIQC90XfD2gAAAAUBAAAPAAAAAAAAAAAA&#10;AAAAAK8FAABkcnMvZG93bnJldi54bWxQSwUGAAAAAAQABADzAAAAt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sidR="000E03F2">
            <w:rPr>
              <w:noProof/>
            </w:rPr>
            <w:br w:type="page"/>
          </w:r>
        </w:sdtContent>
      </w:sdt>
      <w:r w:rsidR="000E03F2">
        <w:rPr>
          <w:noProof/>
        </w:rPr>
        <w:t>I</w:t>
      </w:r>
      <w:r w:rsidR="00FC655F">
        <w:rPr>
          <w:noProof/>
        </w:rPr>
        <w:t>ntroduction</w:t>
      </w:r>
      <w:bookmarkEnd w:id="0"/>
    </w:p>
    <w:p w14:paraId="2468ECC4" w14:textId="1112FACD" w:rsidR="00833AFA" w:rsidRDefault="00D15615" w:rsidP="0024249A">
      <w:pPr>
        <w:jc w:val="both"/>
      </w:pPr>
      <w:r>
        <w:t>In this document, you can find brainstorm information about DITeN Framework. This information is useful in design structure of the entire platform. In addition, you can find some information about marketing strategy of the platform. You can find information about digital marketing and other solutions that will improve DITeN Platform.</w:t>
      </w:r>
    </w:p>
    <w:p w14:paraId="3EEDCFD9" w14:textId="30ED0AA7" w:rsidR="00833AFA" w:rsidRDefault="00833AFA" w:rsidP="0024249A">
      <w:pPr>
        <w:jc w:val="both"/>
      </w:pPr>
    </w:p>
    <w:p w14:paraId="10BE76F9" w14:textId="273E52A3" w:rsidR="00833AFA" w:rsidRDefault="00833AFA" w:rsidP="00833AFA"/>
    <w:p w14:paraId="1CF5007F" w14:textId="09C57AD1" w:rsidR="00833AFA" w:rsidRPr="00833AFA" w:rsidRDefault="00833AFA" w:rsidP="00833AFA">
      <w:pPr>
        <w:rPr>
          <w:b/>
          <w:bCs/>
          <w:sz w:val="36"/>
          <w:szCs w:val="36"/>
        </w:rPr>
      </w:pPr>
      <w:r w:rsidRPr="00833AFA">
        <w:rPr>
          <w:b/>
          <w:bCs/>
          <w:sz w:val="36"/>
          <w:szCs w:val="36"/>
        </w:rPr>
        <w:t>Arash Rahimian</w:t>
      </w:r>
    </w:p>
    <w:p w14:paraId="780554B3" w14:textId="1E4B598A" w:rsidR="00833AFA" w:rsidRDefault="00833AFA" w:rsidP="00833AFA">
      <w:r>
        <w:t>Saturday, January 7, 2017</w:t>
      </w:r>
    </w:p>
    <w:p w14:paraId="5B173F98" w14:textId="77777777" w:rsidR="00833AFA" w:rsidRDefault="00833AFA">
      <w:pPr>
        <w:spacing w:after="240" w:line="252" w:lineRule="auto"/>
        <w:ind w:left="0" w:right="0"/>
      </w:pPr>
      <w:r>
        <w:br w:type="page"/>
      </w:r>
    </w:p>
    <w:sdt>
      <w:sdtPr>
        <w:rPr>
          <w:rFonts w:asciiTheme="minorHAnsi" w:eastAsiaTheme="minorEastAsia" w:hAnsiTheme="minorHAnsi" w:cstheme="minorBidi"/>
          <w:caps w:val="0"/>
          <w:color w:val="auto"/>
          <w:sz w:val="22"/>
          <w:szCs w:val="22"/>
        </w:rPr>
        <w:id w:val="-515466323"/>
        <w:docPartObj>
          <w:docPartGallery w:val="Table of Contents"/>
          <w:docPartUnique/>
        </w:docPartObj>
      </w:sdtPr>
      <w:sdtEndPr>
        <w:rPr>
          <w:b/>
          <w:bCs/>
          <w:noProof/>
        </w:rPr>
      </w:sdtEndPr>
      <w:sdtContent>
        <w:p w14:paraId="5E4EE96B" w14:textId="0DB84108" w:rsidR="000E03F2" w:rsidRDefault="000E03F2">
          <w:pPr>
            <w:pStyle w:val="TOCHeading"/>
          </w:pPr>
          <w:r>
            <w:t>Table of Contents</w:t>
          </w:r>
        </w:p>
        <w:p w14:paraId="36C3A1CF" w14:textId="4A3727BC" w:rsidR="007E05CF" w:rsidRDefault="000E03F2">
          <w:pPr>
            <w:pStyle w:val="TOC1"/>
            <w:tabs>
              <w:tab w:val="right" w:leader="dot" w:pos="9350"/>
            </w:tabs>
            <w:rPr>
              <w:rFonts w:cstheme="minorBidi"/>
              <w:noProof/>
            </w:rPr>
          </w:pPr>
          <w:r>
            <w:fldChar w:fldCharType="begin"/>
          </w:r>
          <w:r>
            <w:instrText xml:space="preserve"> TOC \o "1-3" \h \z \u </w:instrText>
          </w:r>
          <w:r>
            <w:fldChar w:fldCharType="separate"/>
          </w:r>
          <w:hyperlink w:anchor="_Toc471754393" w:history="1">
            <w:r w:rsidR="007E05CF" w:rsidRPr="00345C9B">
              <w:rPr>
                <w:rStyle w:val="Hyperlink"/>
                <w:noProof/>
              </w:rPr>
              <w:t>Introduction</w:t>
            </w:r>
            <w:r w:rsidR="007E05CF">
              <w:rPr>
                <w:noProof/>
                <w:webHidden/>
              </w:rPr>
              <w:tab/>
            </w:r>
            <w:r w:rsidR="007E05CF">
              <w:rPr>
                <w:noProof/>
                <w:webHidden/>
              </w:rPr>
              <w:fldChar w:fldCharType="begin"/>
            </w:r>
            <w:r w:rsidR="007E05CF">
              <w:rPr>
                <w:noProof/>
                <w:webHidden/>
              </w:rPr>
              <w:instrText xml:space="preserve"> PAGEREF _Toc471754393 \h </w:instrText>
            </w:r>
            <w:r w:rsidR="007E05CF">
              <w:rPr>
                <w:noProof/>
                <w:webHidden/>
              </w:rPr>
            </w:r>
            <w:r w:rsidR="007E05CF">
              <w:rPr>
                <w:noProof/>
                <w:webHidden/>
              </w:rPr>
              <w:fldChar w:fldCharType="separate"/>
            </w:r>
            <w:r w:rsidR="007E05CF">
              <w:rPr>
                <w:noProof/>
                <w:webHidden/>
              </w:rPr>
              <w:t>0</w:t>
            </w:r>
            <w:r w:rsidR="007E05CF">
              <w:rPr>
                <w:noProof/>
                <w:webHidden/>
              </w:rPr>
              <w:fldChar w:fldCharType="end"/>
            </w:r>
          </w:hyperlink>
        </w:p>
        <w:p w14:paraId="0A235513" w14:textId="25ED8543" w:rsidR="007E05CF" w:rsidRDefault="009333AE">
          <w:pPr>
            <w:pStyle w:val="TOC1"/>
            <w:tabs>
              <w:tab w:val="right" w:leader="dot" w:pos="9350"/>
            </w:tabs>
            <w:rPr>
              <w:rFonts w:cstheme="minorBidi"/>
              <w:noProof/>
            </w:rPr>
          </w:pPr>
          <w:hyperlink w:anchor="_Toc471754394" w:history="1">
            <w:r w:rsidR="007E05CF" w:rsidRPr="00345C9B">
              <w:rPr>
                <w:rStyle w:val="Hyperlink"/>
                <w:noProof/>
              </w:rPr>
              <w:t>Chapter 01</w:t>
            </w:r>
            <w:r w:rsidR="007E05CF">
              <w:rPr>
                <w:noProof/>
                <w:webHidden/>
              </w:rPr>
              <w:tab/>
            </w:r>
            <w:r w:rsidR="007E05CF">
              <w:rPr>
                <w:noProof/>
                <w:webHidden/>
              </w:rPr>
              <w:fldChar w:fldCharType="begin"/>
            </w:r>
            <w:r w:rsidR="007E05CF">
              <w:rPr>
                <w:noProof/>
                <w:webHidden/>
              </w:rPr>
              <w:instrText xml:space="preserve"> PAGEREF _Toc471754394 \h </w:instrText>
            </w:r>
            <w:r w:rsidR="007E05CF">
              <w:rPr>
                <w:noProof/>
                <w:webHidden/>
              </w:rPr>
            </w:r>
            <w:r w:rsidR="007E05CF">
              <w:rPr>
                <w:noProof/>
                <w:webHidden/>
              </w:rPr>
              <w:fldChar w:fldCharType="separate"/>
            </w:r>
            <w:r w:rsidR="007E05CF">
              <w:rPr>
                <w:noProof/>
                <w:webHidden/>
              </w:rPr>
              <w:t>3</w:t>
            </w:r>
            <w:r w:rsidR="007E05CF">
              <w:rPr>
                <w:noProof/>
                <w:webHidden/>
              </w:rPr>
              <w:fldChar w:fldCharType="end"/>
            </w:r>
          </w:hyperlink>
        </w:p>
        <w:p w14:paraId="08836956" w14:textId="3EDFEDBC" w:rsidR="007E05CF" w:rsidRDefault="009333AE">
          <w:pPr>
            <w:pStyle w:val="TOC1"/>
            <w:tabs>
              <w:tab w:val="right" w:leader="dot" w:pos="9350"/>
            </w:tabs>
            <w:rPr>
              <w:rFonts w:cstheme="minorBidi"/>
              <w:noProof/>
            </w:rPr>
          </w:pPr>
          <w:hyperlink w:anchor="_Toc471754395" w:history="1">
            <w:r w:rsidR="007E05CF" w:rsidRPr="00345C9B">
              <w:rPr>
                <w:rStyle w:val="Hyperlink"/>
                <w:noProof/>
              </w:rPr>
              <w:t>Introduction to designe structure</w:t>
            </w:r>
            <w:r w:rsidR="007E05CF">
              <w:rPr>
                <w:noProof/>
                <w:webHidden/>
              </w:rPr>
              <w:tab/>
            </w:r>
            <w:r w:rsidR="007E05CF">
              <w:rPr>
                <w:noProof/>
                <w:webHidden/>
              </w:rPr>
              <w:fldChar w:fldCharType="begin"/>
            </w:r>
            <w:r w:rsidR="007E05CF">
              <w:rPr>
                <w:noProof/>
                <w:webHidden/>
              </w:rPr>
              <w:instrText xml:space="preserve"> PAGEREF _Toc471754395 \h </w:instrText>
            </w:r>
            <w:r w:rsidR="007E05CF">
              <w:rPr>
                <w:noProof/>
                <w:webHidden/>
              </w:rPr>
            </w:r>
            <w:r w:rsidR="007E05CF">
              <w:rPr>
                <w:noProof/>
                <w:webHidden/>
              </w:rPr>
              <w:fldChar w:fldCharType="separate"/>
            </w:r>
            <w:r w:rsidR="007E05CF">
              <w:rPr>
                <w:noProof/>
                <w:webHidden/>
              </w:rPr>
              <w:t>4</w:t>
            </w:r>
            <w:r w:rsidR="007E05CF">
              <w:rPr>
                <w:noProof/>
                <w:webHidden/>
              </w:rPr>
              <w:fldChar w:fldCharType="end"/>
            </w:r>
          </w:hyperlink>
        </w:p>
        <w:p w14:paraId="346CBAE5" w14:textId="753BB61A" w:rsidR="007E05CF" w:rsidRDefault="009333AE">
          <w:pPr>
            <w:pStyle w:val="TOC1"/>
            <w:tabs>
              <w:tab w:val="right" w:leader="dot" w:pos="9350"/>
            </w:tabs>
            <w:rPr>
              <w:rFonts w:cstheme="minorBidi"/>
              <w:noProof/>
            </w:rPr>
          </w:pPr>
          <w:hyperlink w:anchor="_Toc471754396"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_Toc471754396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4A4AB4F0" w14:textId="61141569" w:rsidR="007E05CF" w:rsidRDefault="009333AE">
          <w:pPr>
            <w:pStyle w:val="TOC2"/>
            <w:tabs>
              <w:tab w:val="right" w:leader="dot" w:pos="9350"/>
            </w:tabs>
            <w:rPr>
              <w:rFonts w:cstheme="minorBidi"/>
              <w:noProof/>
            </w:rPr>
          </w:pPr>
          <w:hyperlink w:anchor="_Toc471754397" w:history="1">
            <w:r w:rsidR="007E05CF" w:rsidRPr="00345C9B">
              <w:rPr>
                <w:rStyle w:val="Hyperlink"/>
                <w:noProof/>
                <w:lang w:bidi="fa-IR"/>
              </w:rPr>
              <w:t>multilingual</w:t>
            </w:r>
            <w:r w:rsidR="007E05CF">
              <w:rPr>
                <w:noProof/>
                <w:webHidden/>
              </w:rPr>
              <w:tab/>
            </w:r>
            <w:r w:rsidR="007E05CF">
              <w:rPr>
                <w:noProof/>
                <w:webHidden/>
              </w:rPr>
              <w:fldChar w:fldCharType="begin"/>
            </w:r>
            <w:r w:rsidR="007E05CF">
              <w:rPr>
                <w:noProof/>
                <w:webHidden/>
              </w:rPr>
              <w:instrText xml:space="preserve"> PAGEREF _Toc471754397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2F0C3B8C" w14:textId="0F1BE878" w:rsidR="007E05CF" w:rsidRDefault="009333AE">
          <w:pPr>
            <w:pStyle w:val="TOC2"/>
            <w:tabs>
              <w:tab w:val="right" w:leader="dot" w:pos="9350"/>
            </w:tabs>
            <w:rPr>
              <w:rFonts w:cstheme="minorBidi"/>
              <w:noProof/>
            </w:rPr>
          </w:pPr>
          <w:hyperlink w:anchor="_Toc471754398" w:history="1">
            <w:r w:rsidR="007E05CF" w:rsidRPr="00345C9B">
              <w:rPr>
                <w:rStyle w:val="Hyperlink"/>
                <w:noProof/>
                <w:lang w:bidi="fa-IR"/>
              </w:rPr>
              <w:t>translations</w:t>
            </w:r>
            <w:r w:rsidR="007E05CF">
              <w:rPr>
                <w:noProof/>
                <w:webHidden/>
              </w:rPr>
              <w:tab/>
            </w:r>
            <w:r w:rsidR="007E05CF">
              <w:rPr>
                <w:noProof/>
                <w:webHidden/>
              </w:rPr>
              <w:fldChar w:fldCharType="begin"/>
            </w:r>
            <w:r w:rsidR="007E05CF">
              <w:rPr>
                <w:noProof/>
                <w:webHidden/>
              </w:rPr>
              <w:instrText xml:space="preserve"> PAGEREF _Toc471754398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035533F8" w14:textId="7D59D477" w:rsidR="007E05CF" w:rsidRDefault="009333AE">
          <w:pPr>
            <w:pStyle w:val="TOC1"/>
            <w:tabs>
              <w:tab w:val="right" w:leader="dot" w:pos="9350"/>
            </w:tabs>
            <w:rPr>
              <w:rFonts w:cstheme="minorBidi"/>
              <w:noProof/>
            </w:rPr>
          </w:pPr>
          <w:hyperlink w:anchor="_Toc471754399" w:history="1">
            <w:r w:rsidR="007E05CF" w:rsidRPr="00345C9B">
              <w:rPr>
                <w:rStyle w:val="Hyperlink"/>
                <w:noProof/>
                <w:lang w:bidi="fa-IR"/>
              </w:rPr>
              <w:t>domains</w:t>
            </w:r>
            <w:r w:rsidR="007E05CF">
              <w:rPr>
                <w:noProof/>
                <w:webHidden/>
              </w:rPr>
              <w:tab/>
            </w:r>
            <w:r w:rsidR="007E05CF">
              <w:rPr>
                <w:noProof/>
                <w:webHidden/>
              </w:rPr>
              <w:fldChar w:fldCharType="begin"/>
            </w:r>
            <w:r w:rsidR="007E05CF">
              <w:rPr>
                <w:noProof/>
                <w:webHidden/>
              </w:rPr>
              <w:instrText xml:space="preserve"> PAGEREF _Toc471754399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76B756DB" w14:textId="46E8D08E" w:rsidR="007E05CF" w:rsidRDefault="009333AE">
          <w:pPr>
            <w:pStyle w:val="TOC1"/>
            <w:tabs>
              <w:tab w:val="right" w:leader="dot" w:pos="9350"/>
            </w:tabs>
            <w:rPr>
              <w:rFonts w:cstheme="minorBidi"/>
              <w:noProof/>
            </w:rPr>
          </w:pPr>
          <w:hyperlink w:anchor="_Toc471754400" w:history="1">
            <w:r w:rsidR="007E05CF" w:rsidRPr="00345C9B">
              <w:rPr>
                <w:rStyle w:val="Hyperlink"/>
                <w:noProof/>
                <w:lang w:bidi="fa-IR"/>
              </w:rPr>
              <w:t>Database Views</w:t>
            </w:r>
            <w:r w:rsidR="007E05CF">
              <w:rPr>
                <w:noProof/>
                <w:webHidden/>
              </w:rPr>
              <w:tab/>
            </w:r>
            <w:r w:rsidR="007E05CF">
              <w:rPr>
                <w:noProof/>
                <w:webHidden/>
              </w:rPr>
              <w:fldChar w:fldCharType="begin"/>
            </w:r>
            <w:r w:rsidR="007E05CF">
              <w:rPr>
                <w:noProof/>
                <w:webHidden/>
              </w:rPr>
              <w:instrText xml:space="preserve"> PAGEREF _Toc471754400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28BFE61" w14:textId="6304A9F3" w:rsidR="007E05CF" w:rsidRDefault="009333AE">
          <w:pPr>
            <w:pStyle w:val="TOC1"/>
            <w:tabs>
              <w:tab w:val="right" w:leader="dot" w:pos="9350"/>
            </w:tabs>
            <w:rPr>
              <w:rFonts w:cstheme="minorBidi"/>
              <w:noProof/>
            </w:rPr>
          </w:pPr>
          <w:hyperlink w:anchor="_Toc471754401" w:history="1">
            <w:r w:rsidR="007E05CF" w:rsidRPr="00345C9B">
              <w:rPr>
                <w:rStyle w:val="Hyperlink"/>
                <w:noProof/>
                <w:lang w:bidi="fa-IR"/>
              </w:rPr>
              <w:t>Types</w:t>
            </w:r>
            <w:r w:rsidR="007E05CF">
              <w:rPr>
                <w:noProof/>
                <w:webHidden/>
              </w:rPr>
              <w:tab/>
            </w:r>
            <w:r w:rsidR="007E05CF">
              <w:rPr>
                <w:noProof/>
                <w:webHidden/>
              </w:rPr>
              <w:fldChar w:fldCharType="begin"/>
            </w:r>
            <w:r w:rsidR="007E05CF">
              <w:rPr>
                <w:noProof/>
                <w:webHidden/>
              </w:rPr>
              <w:instrText xml:space="preserve"> PAGEREF _Toc471754401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FAAB284" w14:textId="7F26FE02" w:rsidR="007E05CF" w:rsidRDefault="009333AE">
          <w:pPr>
            <w:pStyle w:val="TOC1"/>
            <w:tabs>
              <w:tab w:val="right" w:leader="dot" w:pos="9350"/>
            </w:tabs>
            <w:rPr>
              <w:rFonts w:cstheme="minorBidi"/>
              <w:noProof/>
            </w:rPr>
          </w:pPr>
          <w:hyperlink w:anchor="_Toc471754402" w:history="1">
            <w:r w:rsidR="007E05CF" w:rsidRPr="00345C9B">
              <w:rPr>
                <w:rStyle w:val="Hyperlink"/>
                <w:noProof/>
                <w:lang w:bidi="fa-IR"/>
              </w:rPr>
              <w:t>Embedded resources</w:t>
            </w:r>
            <w:r w:rsidR="007E05CF">
              <w:rPr>
                <w:noProof/>
                <w:webHidden/>
              </w:rPr>
              <w:tab/>
            </w:r>
            <w:r w:rsidR="007E05CF">
              <w:rPr>
                <w:noProof/>
                <w:webHidden/>
              </w:rPr>
              <w:fldChar w:fldCharType="begin"/>
            </w:r>
            <w:r w:rsidR="007E05CF">
              <w:rPr>
                <w:noProof/>
                <w:webHidden/>
              </w:rPr>
              <w:instrText xml:space="preserve"> PAGEREF _Toc471754402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528F65B7" w14:textId="53EF7E93" w:rsidR="007E05CF" w:rsidRDefault="009333AE">
          <w:pPr>
            <w:pStyle w:val="TOC1"/>
            <w:tabs>
              <w:tab w:val="right" w:leader="dot" w:pos="9350"/>
            </w:tabs>
            <w:rPr>
              <w:rFonts w:cstheme="minorBidi"/>
              <w:noProof/>
            </w:rPr>
          </w:pPr>
          <w:hyperlink w:anchor="_Toc471754403" w:history="1">
            <w:r w:rsidR="007E05CF" w:rsidRPr="00345C9B">
              <w:rPr>
                <w:rStyle w:val="Hyperlink"/>
                <w:noProof/>
                <w:lang w:bidi="fa-IR"/>
              </w:rPr>
              <w:t>important classes and futures</w:t>
            </w:r>
            <w:r w:rsidR="007E05CF">
              <w:rPr>
                <w:noProof/>
                <w:webHidden/>
              </w:rPr>
              <w:tab/>
            </w:r>
            <w:r w:rsidR="007E05CF">
              <w:rPr>
                <w:noProof/>
                <w:webHidden/>
              </w:rPr>
              <w:fldChar w:fldCharType="begin"/>
            </w:r>
            <w:r w:rsidR="007E05CF">
              <w:rPr>
                <w:noProof/>
                <w:webHidden/>
              </w:rPr>
              <w:instrText xml:space="preserve"> PAGEREF _Toc471754403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623E0FBF" w14:textId="2FE37210" w:rsidR="007E05CF" w:rsidRDefault="009333AE">
          <w:pPr>
            <w:pStyle w:val="TOC2"/>
            <w:tabs>
              <w:tab w:val="right" w:leader="dot" w:pos="9350"/>
            </w:tabs>
            <w:rPr>
              <w:rFonts w:cstheme="minorBidi"/>
              <w:noProof/>
            </w:rPr>
          </w:pPr>
          <w:hyperlink w:anchor="_Toc471754404" w:history="1">
            <w:r w:rsidR="007E05CF" w:rsidRPr="00345C9B">
              <w:rPr>
                <w:rStyle w:val="Hyperlink"/>
                <w:noProof/>
                <w:lang w:bidi="fa-IR"/>
              </w:rPr>
              <w:t>UserControl, page and masterpage</w:t>
            </w:r>
            <w:r w:rsidR="007E05CF">
              <w:rPr>
                <w:noProof/>
                <w:webHidden/>
              </w:rPr>
              <w:tab/>
            </w:r>
            <w:r w:rsidR="007E05CF">
              <w:rPr>
                <w:noProof/>
                <w:webHidden/>
              </w:rPr>
              <w:fldChar w:fldCharType="begin"/>
            </w:r>
            <w:r w:rsidR="007E05CF">
              <w:rPr>
                <w:noProof/>
                <w:webHidden/>
              </w:rPr>
              <w:instrText xml:space="preserve"> PAGEREF _Toc471754404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01EEEC4E" w14:textId="069708C6" w:rsidR="007E05CF" w:rsidRDefault="009333AE">
          <w:pPr>
            <w:pStyle w:val="TOC3"/>
            <w:tabs>
              <w:tab w:val="right" w:leader="dot" w:pos="9350"/>
            </w:tabs>
            <w:rPr>
              <w:rFonts w:cstheme="minorBidi"/>
              <w:noProof/>
            </w:rPr>
          </w:pPr>
          <w:hyperlink w:anchor="_Toc471754405" w:history="1">
            <w:r w:rsidR="007E05CF" w:rsidRPr="00345C9B">
              <w:rPr>
                <w:rStyle w:val="Hyperlink"/>
                <w:noProof/>
                <w:lang w:bidi="fa-IR"/>
              </w:rPr>
              <w:t>Application dictionary</w:t>
            </w:r>
            <w:r w:rsidR="007E05CF">
              <w:rPr>
                <w:noProof/>
                <w:webHidden/>
              </w:rPr>
              <w:tab/>
            </w:r>
            <w:r w:rsidR="007E05CF">
              <w:rPr>
                <w:noProof/>
                <w:webHidden/>
              </w:rPr>
              <w:fldChar w:fldCharType="begin"/>
            </w:r>
            <w:r w:rsidR="007E05CF">
              <w:rPr>
                <w:noProof/>
                <w:webHidden/>
              </w:rPr>
              <w:instrText xml:space="preserve"> PAGEREF _Toc471754405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45EC1E9D" w14:textId="2E90A734" w:rsidR="007E05CF" w:rsidRDefault="009333AE">
          <w:pPr>
            <w:pStyle w:val="TOC3"/>
            <w:tabs>
              <w:tab w:val="right" w:leader="dot" w:pos="9350"/>
            </w:tabs>
            <w:rPr>
              <w:rFonts w:cstheme="minorBidi"/>
              <w:noProof/>
            </w:rPr>
          </w:pPr>
          <w:hyperlink w:anchor="_Toc471754406" w:history="1">
            <w:r w:rsidR="007E05CF" w:rsidRPr="00345C9B">
              <w:rPr>
                <w:rStyle w:val="Hyperlink"/>
                <w:noProof/>
                <w:lang w:bidi="fa-IR"/>
              </w:rPr>
              <w:t>Encrypted URL</w:t>
            </w:r>
            <w:r w:rsidR="007E05CF">
              <w:rPr>
                <w:noProof/>
                <w:webHidden/>
              </w:rPr>
              <w:tab/>
            </w:r>
            <w:r w:rsidR="007E05CF">
              <w:rPr>
                <w:noProof/>
                <w:webHidden/>
              </w:rPr>
              <w:fldChar w:fldCharType="begin"/>
            </w:r>
            <w:r w:rsidR="007E05CF">
              <w:rPr>
                <w:noProof/>
                <w:webHidden/>
              </w:rPr>
              <w:instrText xml:space="preserve"> PAGEREF _Toc471754406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0E5F424F" w14:textId="08F3E8A6" w:rsidR="007E05CF" w:rsidRDefault="009333AE">
          <w:pPr>
            <w:pStyle w:val="TOC3"/>
            <w:tabs>
              <w:tab w:val="right" w:leader="dot" w:pos="9350"/>
            </w:tabs>
            <w:rPr>
              <w:rFonts w:cstheme="minorBidi"/>
              <w:noProof/>
            </w:rPr>
          </w:pPr>
          <w:hyperlink w:anchor="_Toc471754407" w:history="1">
            <w:r w:rsidR="007E05CF" w:rsidRPr="00345C9B">
              <w:rPr>
                <w:rStyle w:val="Hyperlink"/>
                <w:noProof/>
                <w:lang w:bidi="fa-IR"/>
              </w:rPr>
              <w:t>Translate method</w:t>
            </w:r>
            <w:r w:rsidR="007E05CF">
              <w:rPr>
                <w:noProof/>
                <w:webHidden/>
              </w:rPr>
              <w:tab/>
            </w:r>
            <w:r w:rsidR="007E05CF">
              <w:rPr>
                <w:noProof/>
                <w:webHidden/>
              </w:rPr>
              <w:fldChar w:fldCharType="begin"/>
            </w:r>
            <w:r w:rsidR="007E05CF">
              <w:rPr>
                <w:noProof/>
                <w:webHidden/>
              </w:rPr>
              <w:instrText xml:space="preserve"> PAGEREF _Toc471754407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77F8FF0" w14:textId="456A4131" w:rsidR="007E05CF" w:rsidRDefault="009333AE">
          <w:pPr>
            <w:pStyle w:val="TOC1"/>
            <w:tabs>
              <w:tab w:val="right" w:leader="dot" w:pos="9350"/>
            </w:tabs>
            <w:rPr>
              <w:rFonts w:cstheme="minorBidi"/>
              <w:noProof/>
            </w:rPr>
          </w:pPr>
          <w:hyperlink w:anchor="_Toc471754408" w:history="1">
            <w:r w:rsidR="007E05CF" w:rsidRPr="00345C9B">
              <w:rPr>
                <w:rStyle w:val="Hyperlink"/>
                <w:noProof/>
                <w:lang w:bidi="fa-IR"/>
              </w:rPr>
              <w:t>Control panel</w:t>
            </w:r>
            <w:r w:rsidR="007E05CF">
              <w:rPr>
                <w:noProof/>
                <w:webHidden/>
              </w:rPr>
              <w:tab/>
            </w:r>
            <w:r w:rsidR="007E05CF">
              <w:rPr>
                <w:noProof/>
                <w:webHidden/>
              </w:rPr>
              <w:fldChar w:fldCharType="begin"/>
            </w:r>
            <w:r w:rsidR="007E05CF">
              <w:rPr>
                <w:noProof/>
                <w:webHidden/>
              </w:rPr>
              <w:instrText xml:space="preserve"> PAGEREF _Toc471754408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3C1CFB6" w14:textId="45D8078E" w:rsidR="007E05CF" w:rsidRDefault="009333AE">
          <w:pPr>
            <w:pStyle w:val="TOC2"/>
            <w:tabs>
              <w:tab w:val="right" w:leader="dot" w:pos="9350"/>
            </w:tabs>
            <w:rPr>
              <w:rFonts w:cstheme="minorBidi"/>
              <w:noProof/>
            </w:rPr>
          </w:pPr>
          <w:hyperlink w:anchor="_Toc471754409" w:history="1">
            <w:r w:rsidR="007E05CF" w:rsidRPr="00345C9B">
              <w:rPr>
                <w:rStyle w:val="Hyperlink"/>
                <w:noProof/>
                <w:lang w:bidi="fa-IR"/>
              </w:rPr>
              <w:t>Setup applications</w:t>
            </w:r>
            <w:r w:rsidR="007E05CF">
              <w:rPr>
                <w:noProof/>
                <w:webHidden/>
              </w:rPr>
              <w:tab/>
            </w:r>
            <w:r w:rsidR="007E05CF">
              <w:rPr>
                <w:noProof/>
                <w:webHidden/>
              </w:rPr>
              <w:fldChar w:fldCharType="begin"/>
            </w:r>
            <w:r w:rsidR="007E05CF">
              <w:rPr>
                <w:noProof/>
                <w:webHidden/>
              </w:rPr>
              <w:instrText xml:space="preserve"> PAGEREF _Toc471754409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6D4A7E1D" w14:textId="2B84887E" w:rsidR="007E05CF" w:rsidRDefault="009333AE">
          <w:pPr>
            <w:pStyle w:val="TOC2"/>
            <w:tabs>
              <w:tab w:val="right" w:leader="dot" w:pos="9350"/>
            </w:tabs>
            <w:rPr>
              <w:rFonts w:cstheme="minorBidi"/>
              <w:noProof/>
            </w:rPr>
          </w:pPr>
          <w:hyperlink w:anchor="_Toc471754410" w:history="1">
            <w:r w:rsidR="007E05CF" w:rsidRPr="00345C9B">
              <w:rPr>
                <w:rStyle w:val="Hyperlink"/>
                <w:noProof/>
                <w:lang w:bidi="fa-IR"/>
              </w:rPr>
              <w:t>Installing applications</w:t>
            </w:r>
            <w:r w:rsidR="007E05CF">
              <w:rPr>
                <w:noProof/>
                <w:webHidden/>
              </w:rPr>
              <w:tab/>
            </w:r>
            <w:r w:rsidR="007E05CF">
              <w:rPr>
                <w:noProof/>
                <w:webHidden/>
              </w:rPr>
              <w:fldChar w:fldCharType="begin"/>
            </w:r>
            <w:r w:rsidR="007E05CF">
              <w:rPr>
                <w:noProof/>
                <w:webHidden/>
              </w:rPr>
              <w:instrText xml:space="preserve"> PAGEREF _Toc471754410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5DD50842" w14:textId="12BF9E8A" w:rsidR="007E05CF" w:rsidRDefault="009333AE">
          <w:pPr>
            <w:pStyle w:val="TOC2"/>
            <w:tabs>
              <w:tab w:val="right" w:leader="dot" w:pos="9350"/>
            </w:tabs>
            <w:rPr>
              <w:rFonts w:cstheme="minorBidi"/>
              <w:noProof/>
            </w:rPr>
          </w:pPr>
          <w:hyperlink w:anchor="_Toc471754411" w:history="1">
            <w:r w:rsidR="007E05CF" w:rsidRPr="00345C9B">
              <w:rPr>
                <w:rStyle w:val="Hyperlink"/>
                <w:noProof/>
                <w:lang w:bidi="fa-IR"/>
              </w:rPr>
              <w:t>Uninstalling application</w:t>
            </w:r>
            <w:r w:rsidR="007E05CF">
              <w:rPr>
                <w:noProof/>
                <w:webHidden/>
              </w:rPr>
              <w:tab/>
            </w:r>
            <w:r w:rsidR="007E05CF">
              <w:rPr>
                <w:noProof/>
                <w:webHidden/>
              </w:rPr>
              <w:fldChar w:fldCharType="begin"/>
            </w:r>
            <w:r w:rsidR="007E05CF">
              <w:rPr>
                <w:noProof/>
                <w:webHidden/>
              </w:rPr>
              <w:instrText xml:space="preserve"> PAGEREF _Toc471754411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50AAB134" w14:textId="0CAE0CA2" w:rsidR="007E05CF" w:rsidRDefault="009333AE">
          <w:pPr>
            <w:pStyle w:val="TOC2"/>
            <w:tabs>
              <w:tab w:val="right" w:leader="dot" w:pos="9350"/>
            </w:tabs>
            <w:rPr>
              <w:rFonts w:cstheme="minorBidi"/>
              <w:noProof/>
            </w:rPr>
          </w:pPr>
          <w:hyperlink w:anchor="_Toc471754412" w:history="1">
            <w:r w:rsidR="007E05CF" w:rsidRPr="00345C9B">
              <w:rPr>
                <w:rStyle w:val="Hyperlink"/>
                <w:noProof/>
                <w:lang w:bidi="fa-IR"/>
              </w:rPr>
              <w:t>backup data</w:t>
            </w:r>
            <w:r w:rsidR="007E05CF">
              <w:rPr>
                <w:noProof/>
                <w:webHidden/>
              </w:rPr>
              <w:tab/>
            </w:r>
            <w:r w:rsidR="007E05CF">
              <w:rPr>
                <w:noProof/>
                <w:webHidden/>
              </w:rPr>
              <w:fldChar w:fldCharType="begin"/>
            </w:r>
            <w:r w:rsidR="007E05CF">
              <w:rPr>
                <w:noProof/>
                <w:webHidden/>
              </w:rPr>
              <w:instrText xml:space="preserve"> PAGEREF _Toc471754412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3F5D00F1" w14:textId="452DB530" w:rsidR="007E05CF" w:rsidRDefault="009333AE">
          <w:pPr>
            <w:pStyle w:val="TOC2"/>
            <w:tabs>
              <w:tab w:val="right" w:leader="dot" w:pos="9350"/>
            </w:tabs>
            <w:rPr>
              <w:rFonts w:cstheme="minorBidi"/>
              <w:noProof/>
            </w:rPr>
          </w:pPr>
          <w:hyperlink w:anchor="_Toc471754413"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_Toc471754413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6DF9EA5A" w14:textId="5D50CACC" w:rsidR="007E05CF" w:rsidRDefault="009333AE">
          <w:pPr>
            <w:pStyle w:val="TOC2"/>
            <w:tabs>
              <w:tab w:val="right" w:leader="dot" w:pos="9350"/>
            </w:tabs>
            <w:rPr>
              <w:rFonts w:cstheme="minorBidi"/>
              <w:noProof/>
            </w:rPr>
          </w:pPr>
          <w:hyperlink w:anchor="_Toc471754414" w:history="1">
            <w:r w:rsidR="007E05CF" w:rsidRPr="00345C9B">
              <w:rPr>
                <w:rStyle w:val="Hyperlink"/>
                <w:noProof/>
                <w:lang w:bidi="fa-IR"/>
              </w:rPr>
              <w:t>Cultures</w:t>
            </w:r>
            <w:r w:rsidR="007E05CF">
              <w:rPr>
                <w:noProof/>
                <w:webHidden/>
              </w:rPr>
              <w:tab/>
            </w:r>
            <w:r w:rsidR="007E05CF">
              <w:rPr>
                <w:noProof/>
                <w:webHidden/>
              </w:rPr>
              <w:fldChar w:fldCharType="begin"/>
            </w:r>
            <w:r w:rsidR="007E05CF">
              <w:rPr>
                <w:noProof/>
                <w:webHidden/>
              </w:rPr>
              <w:instrText xml:space="preserve"> PAGEREF _Toc471754414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27A05F81" w14:textId="5745EB1A" w:rsidR="007E05CF" w:rsidRDefault="009333AE">
          <w:pPr>
            <w:pStyle w:val="TOC1"/>
            <w:tabs>
              <w:tab w:val="right" w:leader="dot" w:pos="9350"/>
            </w:tabs>
            <w:rPr>
              <w:rFonts w:cstheme="minorBidi"/>
              <w:noProof/>
            </w:rPr>
          </w:pPr>
          <w:hyperlink w:anchor="_Toc471754415" w:history="1">
            <w:r w:rsidR="007E05CF" w:rsidRPr="00345C9B">
              <w:rPr>
                <w:rStyle w:val="Hyperlink"/>
                <w:noProof/>
                <w:lang w:bidi="fa-IR"/>
              </w:rPr>
              <w:t>Properties window</w:t>
            </w:r>
            <w:r w:rsidR="007E05CF">
              <w:rPr>
                <w:noProof/>
                <w:webHidden/>
              </w:rPr>
              <w:tab/>
            </w:r>
            <w:r w:rsidR="007E05CF">
              <w:rPr>
                <w:noProof/>
                <w:webHidden/>
              </w:rPr>
              <w:fldChar w:fldCharType="begin"/>
            </w:r>
            <w:r w:rsidR="007E05CF">
              <w:rPr>
                <w:noProof/>
                <w:webHidden/>
              </w:rPr>
              <w:instrText xml:space="preserve"> PAGEREF _Toc471754415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4E7CA56A" w14:textId="46697440" w:rsidR="007E05CF" w:rsidRDefault="009333AE">
          <w:pPr>
            <w:pStyle w:val="TOC2"/>
            <w:tabs>
              <w:tab w:val="right" w:leader="dot" w:pos="9350"/>
            </w:tabs>
            <w:rPr>
              <w:rFonts w:cstheme="minorBidi"/>
              <w:noProof/>
            </w:rPr>
          </w:pPr>
          <w:hyperlink w:anchor="_Toc471754416" w:history="1">
            <w:r w:rsidR="007E05CF" w:rsidRPr="00345C9B">
              <w:rPr>
                <w:rStyle w:val="Hyperlink"/>
                <w:noProof/>
                <w:lang w:bidi="fa-IR"/>
              </w:rPr>
              <w:t>general tab</w:t>
            </w:r>
            <w:r w:rsidR="007E05CF">
              <w:rPr>
                <w:noProof/>
                <w:webHidden/>
              </w:rPr>
              <w:tab/>
            </w:r>
            <w:r w:rsidR="007E05CF">
              <w:rPr>
                <w:noProof/>
                <w:webHidden/>
              </w:rPr>
              <w:fldChar w:fldCharType="begin"/>
            </w:r>
            <w:r w:rsidR="007E05CF">
              <w:rPr>
                <w:noProof/>
                <w:webHidden/>
              </w:rPr>
              <w:instrText xml:space="preserve"> PAGEREF _Toc471754416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EE2AD46" w14:textId="48F016E5" w:rsidR="007E05CF" w:rsidRDefault="009333AE">
          <w:pPr>
            <w:pStyle w:val="TOC2"/>
            <w:tabs>
              <w:tab w:val="right" w:leader="dot" w:pos="9350"/>
            </w:tabs>
            <w:rPr>
              <w:rFonts w:cstheme="minorBidi"/>
              <w:noProof/>
            </w:rPr>
          </w:pPr>
          <w:hyperlink w:anchor="_Toc471754417" w:history="1">
            <w:r w:rsidR="007E05CF" w:rsidRPr="00345C9B">
              <w:rPr>
                <w:rStyle w:val="Hyperlink"/>
                <w:noProof/>
                <w:lang w:bidi="fa-IR"/>
              </w:rPr>
              <w:t>Security tab</w:t>
            </w:r>
            <w:r w:rsidR="007E05CF">
              <w:rPr>
                <w:noProof/>
                <w:webHidden/>
              </w:rPr>
              <w:tab/>
            </w:r>
            <w:r w:rsidR="007E05CF">
              <w:rPr>
                <w:noProof/>
                <w:webHidden/>
              </w:rPr>
              <w:fldChar w:fldCharType="begin"/>
            </w:r>
            <w:r w:rsidR="007E05CF">
              <w:rPr>
                <w:noProof/>
                <w:webHidden/>
              </w:rPr>
              <w:instrText xml:space="preserve"> PAGEREF _Toc471754417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791E2121" w14:textId="693E27E6" w:rsidR="007E05CF" w:rsidRDefault="009333AE">
          <w:pPr>
            <w:pStyle w:val="TOC2"/>
            <w:tabs>
              <w:tab w:val="right" w:leader="dot" w:pos="9350"/>
            </w:tabs>
            <w:rPr>
              <w:rFonts w:cstheme="minorBidi"/>
              <w:noProof/>
            </w:rPr>
          </w:pPr>
          <w:hyperlink w:anchor="_Toc471754418" w:history="1">
            <w:r w:rsidR="007E05CF" w:rsidRPr="00345C9B">
              <w:rPr>
                <w:rStyle w:val="Hyperlink"/>
                <w:noProof/>
                <w:lang w:bidi="fa-IR"/>
              </w:rPr>
              <w:t>Previous versions</w:t>
            </w:r>
            <w:r w:rsidR="007E05CF">
              <w:rPr>
                <w:noProof/>
                <w:webHidden/>
              </w:rPr>
              <w:tab/>
            </w:r>
            <w:r w:rsidR="007E05CF">
              <w:rPr>
                <w:noProof/>
                <w:webHidden/>
              </w:rPr>
              <w:fldChar w:fldCharType="begin"/>
            </w:r>
            <w:r w:rsidR="007E05CF">
              <w:rPr>
                <w:noProof/>
                <w:webHidden/>
              </w:rPr>
              <w:instrText xml:space="preserve"> PAGEREF _Toc471754418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3E9F2DD" w14:textId="3B329CD2" w:rsidR="007E05CF" w:rsidRDefault="009333AE">
          <w:pPr>
            <w:pStyle w:val="TOC1"/>
            <w:tabs>
              <w:tab w:val="right" w:leader="dot" w:pos="9350"/>
            </w:tabs>
            <w:rPr>
              <w:rFonts w:cstheme="minorBidi"/>
              <w:noProof/>
            </w:rPr>
          </w:pPr>
          <w:hyperlink w:anchor="_Toc471754419" w:history="1">
            <w:r w:rsidR="007E05CF" w:rsidRPr="00345C9B">
              <w:rPr>
                <w:rStyle w:val="Hyperlink"/>
                <w:noProof/>
                <w:lang w:bidi="fa-IR"/>
              </w:rPr>
              <w:t>Recycle bin</w:t>
            </w:r>
            <w:r w:rsidR="007E05CF">
              <w:rPr>
                <w:noProof/>
                <w:webHidden/>
              </w:rPr>
              <w:tab/>
            </w:r>
            <w:r w:rsidR="007E05CF">
              <w:rPr>
                <w:noProof/>
                <w:webHidden/>
              </w:rPr>
              <w:fldChar w:fldCharType="begin"/>
            </w:r>
            <w:r w:rsidR="007E05CF">
              <w:rPr>
                <w:noProof/>
                <w:webHidden/>
              </w:rPr>
              <w:instrText xml:space="preserve"> PAGEREF _Toc471754419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45DA888" w14:textId="05368873" w:rsidR="000E03F2" w:rsidRDefault="000E03F2">
          <w:r>
            <w:rPr>
              <w:b/>
              <w:bCs/>
              <w:noProof/>
            </w:rPr>
            <w:fldChar w:fldCharType="end"/>
          </w:r>
        </w:p>
      </w:sdtContent>
    </w:sdt>
    <w:p w14:paraId="711D2755" w14:textId="684FDE7D" w:rsidR="00FC655F" w:rsidRPr="00FC655F" w:rsidRDefault="00FC655F" w:rsidP="0024249A">
      <w:pPr>
        <w:jc w:val="both"/>
      </w:pPr>
    </w:p>
    <w:p w14:paraId="067AE0AB" w14:textId="26A45EBC" w:rsidR="00C105F1" w:rsidRDefault="00C105F1">
      <w:pPr>
        <w:spacing w:after="240" w:line="252" w:lineRule="auto"/>
        <w:ind w:left="0" w:right="0"/>
      </w:pPr>
      <w:r>
        <w:br w:type="page"/>
      </w:r>
    </w:p>
    <w:p w14:paraId="0AD32758" w14:textId="27F9C51E" w:rsidR="00FC655F" w:rsidRDefault="00C105F1" w:rsidP="00CC622A">
      <w:pPr>
        <w:pStyle w:val="Heading1"/>
      </w:pPr>
      <w:bookmarkStart w:id="1" w:name="_Toc471754394"/>
      <w:r>
        <w:t>Chapter 01</w:t>
      </w:r>
      <w:bookmarkEnd w:id="1"/>
    </w:p>
    <w:p w14:paraId="340BCC84" w14:textId="25087387" w:rsidR="00C105F1" w:rsidRDefault="00C105F1" w:rsidP="00C105F1">
      <w:pPr>
        <w:pStyle w:val="Logo"/>
      </w:pPr>
    </w:p>
    <w:p w14:paraId="2CE8CCFB" w14:textId="77777777" w:rsidR="000E03F2" w:rsidRDefault="000E03F2" w:rsidP="000E03F2">
      <w:pPr>
        <w:pStyle w:val="Logo"/>
        <w:jc w:val="center"/>
      </w:pPr>
    </w:p>
    <w:p w14:paraId="3C09F446" w14:textId="13864A5B" w:rsidR="000E03F2" w:rsidRDefault="00D15615" w:rsidP="000E03F2">
      <w:pPr>
        <w:pStyle w:val="Logo"/>
        <w:jc w:val="center"/>
      </w:pPr>
      <w:r>
        <w:t>Marketing strategy</w:t>
      </w:r>
    </w:p>
    <w:p w14:paraId="11838552" w14:textId="10D015EC" w:rsidR="000E03F2" w:rsidRDefault="000E03F2" w:rsidP="00082189">
      <w:pPr>
        <w:pStyle w:val="Heading1"/>
      </w:pPr>
      <w:r>
        <w:br w:type="page"/>
      </w:r>
      <w:r w:rsidR="00082189">
        <w:t>Finding resources</w:t>
      </w:r>
    </w:p>
    <w:p w14:paraId="19E5B79C" w14:textId="18BAF948" w:rsidR="00082189" w:rsidRPr="00082189" w:rsidRDefault="00082189" w:rsidP="00082189">
      <w:r>
        <w:t xml:space="preserve">By using </w:t>
      </w:r>
      <w:r w:rsidR="00933A35">
        <w:t xml:space="preserve">accounting and warehousing applications, we can find market information. We can find information about prices and sale progress of the registered enterprises. We can understand sale price of the enterprises and therefore we can market their commodities in the electronic store. By this ability we can </w:t>
      </w:r>
      <w:r w:rsidR="00FD5A60">
        <w:t xml:space="preserve">find minimum prices of the </w:t>
      </w:r>
      <w:r w:rsidR="00FD5A60">
        <w:rPr>
          <w:lang w:bidi="fa-IR"/>
        </w:rPr>
        <w:t xml:space="preserve">providers and </w:t>
      </w:r>
      <w:r w:rsidR="00FD5A60">
        <w:rPr>
          <w:rFonts w:hint="cs"/>
          <w:rtl/>
          <w:lang w:bidi="fa-IR"/>
        </w:rPr>
        <w:t xml:space="preserve"> ما</w:t>
      </w:r>
      <w:r w:rsidR="00FD5A60">
        <w:rPr>
          <w:rtl/>
          <w:lang w:bidi="fa-IR"/>
        </w:rPr>
        <w:t xml:space="preserve"> میتوانیم پایین ترین قیمت </w:t>
      </w:r>
      <w:bookmarkStart w:id="2" w:name="_GoBack"/>
      <w:bookmarkEnd w:id="2"/>
    </w:p>
    <w:sectPr w:rsidR="00082189" w:rsidRPr="0008218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B1F72" w14:textId="77777777" w:rsidR="00227FD6" w:rsidRDefault="00227FD6">
      <w:r>
        <w:separator/>
      </w:r>
    </w:p>
    <w:p w14:paraId="12B236AD" w14:textId="77777777" w:rsidR="00227FD6" w:rsidRDefault="00227FD6"/>
  </w:endnote>
  <w:endnote w:type="continuationSeparator" w:id="0">
    <w:p w14:paraId="40916675" w14:textId="77777777" w:rsidR="00227FD6" w:rsidRDefault="00227FD6">
      <w:r>
        <w:continuationSeparator/>
      </w:r>
    </w:p>
    <w:p w14:paraId="25147AD6" w14:textId="77777777" w:rsidR="00227FD6" w:rsidRDefault="00227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910A9" w14:paraId="0AAF8665" w14:textId="77777777">
      <w:sdt>
        <w:sdtPr>
          <w:alias w:val="Date"/>
          <w:tag w:val=""/>
          <w:id w:val="554438785"/>
          <w:placeholder>
            <w:docPart w:val="4B77848AF1C64703AC2AD94C10DF83B8"/>
          </w:placeholder>
          <w:dataBinding w:prefixMappings="xmlns:ns0='http://schemas.microsoft.com/office/2006/coverPageProps' " w:xpath="/ns0:CoverPageProperties[1]/ns0:PublishDate[1]" w:storeItemID="{55AF091B-3C7A-41E3-B477-F2FDAA23CFDA}"/>
          <w:date w:fullDate="2016-10-22T00:00:00Z">
            <w:dateFormat w:val="M/d/yyyy"/>
            <w:lid w:val="en-US"/>
            <w:storeMappedDataAs w:val="dateTime"/>
            <w:calendar w:val="gregorian"/>
          </w:date>
        </w:sdtPr>
        <w:sdtEndPr/>
        <w:sdtContent>
          <w:tc>
            <w:tcPr>
              <w:tcW w:w="750" w:type="pct"/>
            </w:tcPr>
            <w:p w14:paraId="0C47FA13" w14:textId="77777777" w:rsidR="003910A9" w:rsidRDefault="003910A9">
              <w:pPr>
                <w:pStyle w:val="Footer"/>
              </w:pPr>
              <w:r>
                <w:t>10/22/2016</w:t>
              </w:r>
            </w:p>
          </w:tc>
        </w:sdtContent>
      </w:sdt>
      <w:sdt>
        <w:sdtPr>
          <w:alias w:val="Title"/>
          <w:tag w:val=""/>
          <w:id w:val="2113856612"/>
          <w:placeholder>
            <w:docPart w:val="E7412CC3DFAB42F29D30B084CD5290FF"/>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405155E9" w14:textId="74C21C09" w:rsidR="003910A9" w:rsidRDefault="00D15615">
              <w:pPr>
                <w:pStyle w:val="Footer"/>
                <w:jc w:val="center"/>
              </w:pPr>
              <w:r>
                <w:rPr>
                  <w:rFonts w:hint="cs"/>
                  <w:lang w:bidi="fa-IR"/>
                </w:rPr>
                <w:t>DITeN Framework brainstorm</w:t>
              </w:r>
            </w:p>
          </w:tc>
        </w:sdtContent>
      </w:sdt>
      <w:tc>
        <w:tcPr>
          <w:tcW w:w="750" w:type="pct"/>
        </w:tcPr>
        <w:p w14:paraId="0B59AF87" w14:textId="48A7ED07" w:rsidR="003910A9" w:rsidRDefault="003910A9">
          <w:pPr>
            <w:pStyle w:val="Footer"/>
            <w:jc w:val="right"/>
          </w:pPr>
          <w:r>
            <w:fldChar w:fldCharType="begin"/>
          </w:r>
          <w:r>
            <w:instrText xml:space="preserve"> PAGE  \* Arabic </w:instrText>
          </w:r>
          <w:r>
            <w:fldChar w:fldCharType="separate"/>
          </w:r>
          <w:r w:rsidR="009333AE">
            <w:rPr>
              <w:noProof/>
            </w:rPr>
            <w:t>4</w:t>
          </w:r>
          <w:r>
            <w:fldChar w:fldCharType="end"/>
          </w:r>
        </w:p>
      </w:tc>
    </w:tr>
  </w:tbl>
  <w:p w14:paraId="0AC37496" w14:textId="77777777" w:rsidR="003910A9" w:rsidRDefault="0039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201DF" w14:textId="77777777" w:rsidR="00227FD6" w:rsidRDefault="00227FD6">
      <w:r>
        <w:separator/>
      </w:r>
    </w:p>
    <w:p w14:paraId="115E9A10" w14:textId="77777777" w:rsidR="00227FD6" w:rsidRDefault="00227FD6"/>
  </w:footnote>
  <w:footnote w:type="continuationSeparator" w:id="0">
    <w:p w14:paraId="0DAA8E6A" w14:textId="77777777" w:rsidR="00227FD6" w:rsidRDefault="00227FD6">
      <w:r>
        <w:continuationSeparator/>
      </w:r>
    </w:p>
    <w:p w14:paraId="63261FD8" w14:textId="77777777" w:rsidR="00227FD6" w:rsidRDefault="00227F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1EA08" w14:textId="77777777" w:rsidR="003910A9" w:rsidRDefault="003910A9">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131078" w:nlCheck="1" w:checkStyle="0"/>
  <w:attachedTemplate r:id="rId1"/>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5F"/>
    <w:rsid w:val="00003F88"/>
    <w:rsid w:val="00034A26"/>
    <w:rsid w:val="00052C17"/>
    <w:rsid w:val="0006612D"/>
    <w:rsid w:val="00082189"/>
    <w:rsid w:val="000C0A6D"/>
    <w:rsid w:val="000C1EFA"/>
    <w:rsid w:val="000D0A70"/>
    <w:rsid w:val="000E03F2"/>
    <w:rsid w:val="00131002"/>
    <w:rsid w:val="001A19F9"/>
    <w:rsid w:val="001A7543"/>
    <w:rsid w:val="001C2966"/>
    <w:rsid w:val="001C3120"/>
    <w:rsid w:val="001C4BD5"/>
    <w:rsid w:val="001C7B97"/>
    <w:rsid w:val="001D1FE6"/>
    <w:rsid w:val="00212A20"/>
    <w:rsid w:val="00227FD6"/>
    <w:rsid w:val="0024249A"/>
    <w:rsid w:val="002729DC"/>
    <w:rsid w:val="0028552D"/>
    <w:rsid w:val="002B7022"/>
    <w:rsid w:val="003059DC"/>
    <w:rsid w:val="0033188D"/>
    <w:rsid w:val="003832D2"/>
    <w:rsid w:val="00383449"/>
    <w:rsid w:val="00387FB8"/>
    <w:rsid w:val="003910A9"/>
    <w:rsid w:val="003A7C60"/>
    <w:rsid w:val="004262D8"/>
    <w:rsid w:val="00451A59"/>
    <w:rsid w:val="004E37DF"/>
    <w:rsid w:val="00553E5D"/>
    <w:rsid w:val="00575F8A"/>
    <w:rsid w:val="00582380"/>
    <w:rsid w:val="005847A3"/>
    <w:rsid w:val="00586F7F"/>
    <w:rsid w:val="005941D2"/>
    <w:rsid w:val="005C291E"/>
    <w:rsid w:val="005C311E"/>
    <w:rsid w:val="005F33E4"/>
    <w:rsid w:val="006410EE"/>
    <w:rsid w:val="00655228"/>
    <w:rsid w:val="006661B0"/>
    <w:rsid w:val="0069141A"/>
    <w:rsid w:val="006A4006"/>
    <w:rsid w:val="006E2B41"/>
    <w:rsid w:val="00712EDA"/>
    <w:rsid w:val="007D42A2"/>
    <w:rsid w:val="007E05CF"/>
    <w:rsid w:val="007E6B34"/>
    <w:rsid w:val="007F587F"/>
    <w:rsid w:val="00801D11"/>
    <w:rsid w:val="0081126C"/>
    <w:rsid w:val="00833AFA"/>
    <w:rsid w:val="00853244"/>
    <w:rsid w:val="0089005F"/>
    <w:rsid w:val="00893E43"/>
    <w:rsid w:val="008D7790"/>
    <w:rsid w:val="009333AE"/>
    <w:rsid w:val="00933A35"/>
    <w:rsid w:val="00953A51"/>
    <w:rsid w:val="00965809"/>
    <w:rsid w:val="00971F20"/>
    <w:rsid w:val="009A03F2"/>
    <w:rsid w:val="009F0C2A"/>
    <w:rsid w:val="009F10CF"/>
    <w:rsid w:val="00A20D10"/>
    <w:rsid w:val="00A41284"/>
    <w:rsid w:val="00A6361E"/>
    <w:rsid w:val="00AA1237"/>
    <w:rsid w:val="00AA33B6"/>
    <w:rsid w:val="00AB718E"/>
    <w:rsid w:val="00B10D39"/>
    <w:rsid w:val="00B22D3E"/>
    <w:rsid w:val="00B651E2"/>
    <w:rsid w:val="00BA2E0A"/>
    <w:rsid w:val="00BA514E"/>
    <w:rsid w:val="00BC704D"/>
    <w:rsid w:val="00BE1A0C"/>
    <w:rsid w:val="00BE1CA9"/>
    <w:rsid w:val="00BF3B9F"/>
    <w:rsid w:val="00C054C7"/>
    <w:rsid w:val="00C105F1"/>
    <w:rsid w:val="00C138C9"/>
    <w:rsid w:val="00C1775B"/>
    <w:rsid w:val="00C20627"/>
    <w:rsid w:val="00C34986"/>
    <w:rsid w:val="00C517AC"/>
    <w:rsid w:val="00C54295"/>
    <w:rsid w:val="00C67D82"/>
    <w:rsid w:val="00C92F77"/>
    <w:rsid w:val="00CB01CD"/>
    <w:rsid w:val="00CC622A"/>
    <w:rsid w:val="00D01081"/>
    <w:rsid w:val="00D100AF"/>
    <w:rsid w:val="00D15615"/>
    <w:rsid w:val="00D204BA"/>
    <w:rsid w:val="00D25BAC"/>
    <w:rsid w:val="00D26EDD"/>
    <w:rsid w:val="00D36524"/>
    <w:rsid w:val="00D86539"/>
    <w:rsid w:val="00D9266E"/>
    <w:rsid w:val="00D96C94"/>
    <w:rsid w:val="00DD792C"/>
    <w:rsid w:val="00E40006"/>
    <w:rsid w:val="00E614C9"/>
    <w:rsid w:val="00E75DBE"/>
    <w:rsid w:val="00E922EE"/>
    <w:rsid w:val="00EA04C9"/>
    <w:rsid w:val="00EA555D"/>
    <w:rsid w:val="00EB1C4F"/>
    <w:rsid w:val="00EC7ED1"/>
    <w:rsid w:val="00EE2D89"/>
    <w:rsid w:val="00EF6EF5"/>
    <w:rsid w:val="00EF7955"/>
    <w:rsid w:val="00F02622"/>
    <w:rsid w:val="00F111A3"/>
    <w:rsid w:val="00F166FE"/>
    <w:rsid w:val="00F16BEC"/>
    <w:rsid w:val="00F44021"/>
    <w:rsid w:val="00F55EDA"/>
    <w:rsid w:val="00F61079"/>
    <w:rsid w:val="00F70975"/>
    <w:rsid w:val="00F73D15"/>
    <w:rsid w:val="00FA2919"/>
    <w:rsid w:val="00FB1E13"/>
    <w:rsid w:val="00FB2EAC"/>
    <w:rsid w:val="00FB7513"/>
    <w:rsid w:val="00FC655F"/>
    <w:rsid w:val="00FD5A60"/>
    <w:rsid w:val="00FE742E"/>
    <w:rsid w:val="00FF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2A74C5E"/>
  <w15:chartTrackingRefBased/>
  <w15:docId w15:val="{472A5DF7-BC4E-447E-89F0-ACF333C2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0F6FC6"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009DD9"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089BA2"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0F6FC6"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9DD9"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089BA2"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009DD9"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009DD9"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ListTable7Colorful-Accent1">
    <w:name w:val="List Table 7 Colorful Accent 1"/>
    <w:basedOn w:val="TableNormal"/>
    <w:uiPriority w:val="52"/>
    <w:pPr>
      <w:spacing w:after="0" w:line="240" w:lineRule="auto"/>
    </w:pPr>
    <w:rPr>
      <w:color w:val="0B5294"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CellMar>
        <w:top w:w="29" w:type="dxa"/>
        <w:bottom w:w="29" w:type="dxa"/>
      </w:tblCellMar>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29" w:type="dxa"/>
        <w:bottom w:w="29" w:type="dxa"/>
      </w:tblCellMar>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CellMar>
        <w:top w:w="29" w:type="dxa"/>
        <w:bottom w:w="29" w:type="dxa"/>
      </w:tblCellMar>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0F6FC6" w:themeColor="accent1"/>
      </w:tblBorders>
      <w:tblCellMar>
        <w:top w:w="29" w:type="dxa"/>
        <w:bottom w:w="29" w:type="dxa"/>
      </w:tblCellMar>
    </w:tblPr>
    <w:tblStylePr w:type="firstRow">
      <w:rPr>
        <w:b w:val="0"/>
        <w:bCs/>
      </w:rPr>
      <w:tblPr/>
      <w:tcPr>
        <w:tcBorders>
          <w:top w:val="nil"/>
          <w:left w:val="nil"/>
          <w:bottom w:val="single" w:sz="12" w:space="0" w:color="0F6FC6" w:themeColor="accent1"/>
          <w:right w:val="nil"/>
          <w:insideH w:val="nil"/>
          <w:insideV w:val="nil"/>
          <w:tl2br w:val="nil"/>
          <w:tr2bl w:val="nil"/>
        </w:tcBorders>
      </w:tcPr>
    </w:tblStylePr>
    <w:tblStylePr w:type="lastRow">
      <w:rPr>
        <w:b/>
        <w:bCs/>
      </w:rPr>
      <w:tblPr/>
      <w:tcPr>
        <w:tcBorders>
          <w:top w:val="double" w:sz="2" w:space="0" w:color="59A9F2"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29" w:type="dxa"/>
        <w:bottom w:w="29"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Logo">
    <w:name w:val="Logo"/>
    <w:basedOn w:val="Normal"/>
    <w:uiPriority w:val="1"/>
    <w:qFormat/>
    <w:pPr>
      <w:spacing w:after="1440"/>
      <w:jc w:val="right"/>
    </w:pPr>
    <w:rPr>
      <w:noProof/>
      <w:color w:val="112F51"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24249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9A"/>
    <w:rPr>
      <w:rFonts w:ascii="Segoe UI" w:hAnsi="Segoe UI" w:cs="Segoe UI"/>
      <w:sz w:val="18"/>
      <w:szCs w:val="18"/>
    </w:rPr>
  </w:style>
  <w:style w:type="paragraph" w:styleId="TOC2">
    <w:name w:val="toc 2"/>
    <w:basedOn w:val="Normal"/>
    <w:next w:val="Normal"/>
    <w:autoRedefine/>
    <w:uiPriority w:val="39"/>
    <w:unhideWhenUsed/>
    <w:rsid w:val="00833AFA"/>
    <w:pPr>
      <w:spacing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833AFA"/>
    <w:pPr>
      <w:spacing w:after="100" w:line="259" w:lineRule="auto"/>
      <w:ind w:left="0" w:right="0"/>
    </w:pPr>
    <w:rPr>
      <w:rFonts w:cs="Times New Roman"/>
      <w:kern w:val="0"/>
      <w:lang w:eastAsia="en-US"/>
      <w14:ligatures w14:val="none"/>
    </w:rPr>
  </w:style>
  <w:style w:type="paragraph" w:styleId="TOC3">
    <w:name w:val="toc 3"/>
    <w:basedOn w:val="Normal"/>
    <w:next w:val="Normal"/>
    <w:autoRedefine/>
    <w:uiPriority w:val="39"/>
    <w:unhideWhenUsed/>
    <w:rsid w:val="00833AFA"/>
    <w:pPr>
      <w:spacing w:after="100" w:line="259" w:lineRule="auto"/>
      <w:ind w:left="440" w:right="0"/>
    </w:pPr>
    <w:rPr>
      <w:rFonts w:cs="Times New Roman"/>
      <w:kern w:val="0"/>
      <w:lang w:eastAsia="en-US"/>
      <w14:ligatures w14:val="none"/>
    </w:rPr>
  </w:style>
  <w:style w:type="character" w:styleId="Hyperlink">
    <w:name w:val="Hyperlink"/>
    <w:basedOn w:val="DefaultParagraphFont"/>
    <w:uiPriority w:val="99"/>
    <w:unhideWhenUsed/>
    <w:rsid w:val="000E03F2"/>
    <w:rPr>
      <w:color w:val="F49100" w:themeColor="hyperlink"/>
      <w:u w:val="single"/>
    </w:rPr>
  </w:style>
  <w:style w:type="paragraph" w:styleId="FootnoteText">
    <w:name w:val="footnote text"/>
    <w:basedOn w:val="Normal"/>
    <w:link w:val="FootnoteTextChar"/>
    <w:uiPriority w:val="99"/>
    <w:semiHidden/>
    <w:unhideWhenUsed/>
    <w:rsid w:val="000C1EFA"/>
    <w:pPr>
      <w:spacing w:after="0"/>
    </w:pPr>
    <w:rPr>
      <w:sz w:val="20"/>
      <w:szCs w:val="20"/>
    </w:rPr>
  </w:style>
  <w:style w:type="character" w:customStyle="1" w:styleId="FootnoteTextChar">
    <w:name w:val="Footnote Text Char"/>
    <w:basedOn w:val="DefaultParagraphFont"/>
    <w:link w:val="FootnoteText"/>
    <w:uiPriority w:val="99"/>
    <w:semiHidden/>
    <w:rsid w:val="000C1EFA"/>
    <w:rPr>
      <w:sz w:val="20"/>
      <w:szCs w:val="20"/>
    </w:rPr>
  </w:style>
  <w:style w:type="character" w:styleId="FootnoteReference">
    <w:name w:val="footnote reference"/>
    <w:basedOn w:val="DefaultParagraphFont"/>
    <w:uiPriority w:val="99"/>
    <w:semiHidden/>
    <w:unhideWhenUsed/>
    <w:rsid w:val="000C1EFA"/>
    <w:rPr>
      <w:vertAlign w:val="superscript"/>
    </w:rPr>
  </w:style>
  <w:style w:type="character" w:styleId="FollowedHyperlink">
    <w:name w:val="FollowedHyperlink"/>
    <w:basedOn w:val="DefaultParagraphFont"/>
    <w:uiPriority w:val="99"/>
    <w:semiHidden/>
    <w:unhideWhenUsed/>
    <w:rsid w:val="00575F8A"/>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sh%20Rahimia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F191B97F3C46B7A45894D3F93D7511"/>
        <w:category>
          <w:name w:val="General"/>
          <w:gallery w:val="placeholder"/>
        </w:category>
        <w:types>
          <w:type w:val="bbPlcHdr"/>
        </w:types>
        <w:behaviors>
          <w:behavior w:val="content"/>
        </w:behaviors>
        <w:guid w:val="{F5C3E79E-DF72-4D84-8997-82B51196554B}"/>
      </w:docPartPr>
      <w:docPartBody>
        <w:p w:rsidR="001D74A7" w:rsidRDefault="004C2598">
          <w:pPr>
            <w:pStyle w:val="FBF191B97F3C46B7A45894D3F93D7511"/>
          </w:pPr>
          <w:r>
            <w:t>[company name]</w:t>
          </w:r>
        </w:p>
      </w:docPartBody>
    </w:docPart>
    <w:docPart>
      <w:docPartPr>
        <w:name w:val="A2DAA14E55CB4591960049495174052E"/>
        <w:category>
          <w:name w:val="General"/>
          <w:gallery w:val="placeholder"/>
        </w:category>
        <w:types>
          <w:type w:val="bbPlcHdr"/>
        </w:types>
        <w:behaviors>
          <w:behavior w:val="content"/>
        </w:behaviors>
        <w:guid w:val="{5089F29D-57E9-4369-AA66-A5A53C298591}"/>
      </w:docPartPr>
      <w:docPartBody>
        <w:p w:rsidR="001D74A7" w:rsidRDefault="004C2598">
          <w:pPr>
            <w:pStyle w:val="A2DAA14E55CB4591960049495174052E"/>
          </w:pPr>
          <w:r>
            <w:t>[Company address]</w:t>
          </w:r>
        </w:p>
      </w:docPartBody>
    </w:docPart>
    <w:docPart>
      <w:docPartPr>
        <w:name w:val="E7412CC3DFAB42F29D30B084CD5290FF"/>
        <w:category>
          <w:name w:val="General"/>
          <w:gallery w:val="placeholder"/>
        </w:category>
        <w:types>
          <w:type w:val="bbPlcHdr"/>
        </w:types>
        <w:behaviors>
          <w:behavior w:val="content"/>
        </w:behaviors>
        <w:guid w:val="{3B13CF7C-6D26-4159-8976-6131B990A41C}"/>
      </w:docPartPr>
      <w:docPartBody>
        <w:p w:rsidR="001D74A7" w:rsidRDefault="004C2598" w:rsidP="004C2598">
          <w:pPr>
            <w:pStyle w:val="E7412CC3DFAB42F29D30B084CD5290FF"/>
          </w:pPr>
          <w:r>
            <w:t>Type chapter title (level 1)</w:t>
          </w:r>
        </w:p>
      </w:docPartBody>
    </w:docPart>
    <w:docPart>
      <w:docPartPr>
        <w:name w:val="4B77848AF1C64703AC2AD94C10DF83B8"/>
        <w:category>
          <w:name w:val="General"/>
          <w:gallery w:val="placeholder"/>
        </w:category>
        <w:types>
          <w:type w:val="bbPlcHdr"/>
        </w:types>
        <w:behaviors>
          <w:behavior w:val="content"/>
        </w:behaviors>
        <w:guid w:val="{64D50D12-755C-4FA4-985D-59F6621B6801}"/>
      </w:docPartPr>
      <w:docPartBody>
        <w:p w:rsidR="001D74A7" w:rsidRDefault="004C2598" w:rsidP="004C2598">
          <w:pPr>
            <w:pStyle w:val="4B77848AF1C64703AC2AD94C10DF83B8"/>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98"/>
    <w:rsid w:val="001D74A7"/>
    <w:rsid w:val="00444185"/>
    <w:rsid w:val="004C2598"/>
    <w:rsid w:val="009B362C"/>
    <w:rsid w:val="00A37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D607E497A44F79E7CEE7A5A68E100">
    <w:name w:val="D44D607E497A44F79E7CEE7A5A68E100"/>
  </w:style>
  <w:style w:type="paragraph" w:customStyle="1" w:styleId="D065EDC0503249C69151B067AAAEB672">
    <w:name w:val="D065EDC0503249C69151B067AAAEB672"/>
  </w:style>
  <w:style w:type="paragraph" w:customStyle="1" w:styleId="747A1D0E9BF54428821E22B2E2F21B10">
    <w:name w:val="747A1D0E9BF54428821E22B2E2F21B10"/>
  </w:style>
  <w:style w:type="paragraph" w:customStyle="1" w:styleId="52AE9B2050CD4094A0A8368CD2E6A985">
    <w:name w:val="52AE9B2050CD4094A0A8368CD2E6A985"/>
  </w:style>
  <w:style w:type="character" w:styleId="Strong">
    <w:name w:val="Strong"/>
    <w:basedOn w:val="DefaultParagraphFont"/>
    <w:uiPriority w:val="1"/>
    <w:qFormat/>
    <w:rPr>
      <w:b/>
      <w:bCs/>
    </w:rPr>
  </w:style>
  <w:style w:type="paragraph" w:customStyle="1" w:styleId="ABBFB8532B444D56AAC96BD3F00BBF1A">
    <w:name w:val="ABBFB8532B444D56AAC96BD3F00BBF1A"/>
  </w:style>
  <w:style w:type="paragraph" w:customStyle="1" w:styleId="3FED54AA05F94144A096677250182771">
    <w:name w:val="3FED54AA05F94144A096677250182771"/>
  </w:style>
  <w:style w:type="paragraph" w:customStyle="1" w:styleId="71485BF46BEC41FD87F2F9E56694CE31">
    <w:name w:val="71485BF46BEC41FD87F2F9E56694CE31"/>
  </w:style>
  <w:style w:type="paragraph" w:customStyle="1" w:styleId="0B2F3B84CD5D4B1B8579B6D32C978CB9">
    <w:name w:val="0B2F3B84CD5D4B1B8579B6D32C978CB9"/>
  </w:style>
  <w:style w:type="paragraph" w:customStyle="1" w:styleId="31693DA4382D48BF860FC4ED092B188F">
    <w:name w:val="31693DA4382D48BF860FC4ED092B188F"/>
  </w:style>
  <w:style w:type="paragraph" w:customStyle="1" w:styleId="13840D404FF64833B52DAD30C9058789">
    <w:name w:val="13840D404FF64833B52DAD30C9058789"/>
  </w:style>
  <w:style w:type="paragraph" w:customStyle="1" w:styleId="EF7BAA4C66414A438F962F1F99AC106E">
    <w:name w:val="EF7BAA4C66414A438F962F1F99AC106E"/>
  </w:style>
  <w:style w:type="paragraph" w:customStyle="1" w:styleId="947E5519A6264BBEA4C2EE5CF89290C3">
    <w:name w:val="947E5519A6264BBEA4C2EE5CF89290C3"/>
  </w:style>
  <w:style w:type="paragraph" w:customStyle="1" w:styleId="FBF191B97F3C46B7A45894D3F93D7511">
    <w:name w:val="FBF191B97F3C46B7A45894D3F93D7511"/>
  </w:style>
  <w:style w:type="paragraph" w:customStyle="1" w:styleId="A2DAA14E55CB4591960049495174052E">
    <w:name w:val="A2DAA14E55CB4591960049495174052E"/>
  </w:style>
  <w:style w:type="paragraph" w:customStyle="1" w:styleId="E7412CC3DFAB42F29D30B084CD5290FF">
    <w:name w:val="E7412CC3DFAB42F29D30B084CD5290FF"/>
    <w:rsid w:val="004C2598"/>
  </w:style>
  <w:style w:type="paragraph" w:customStyle="1" w:styleId="4B77848AF1C64703AC2AD94C10DF83B8">
    <w:name w:val="4B77848AF1C64703AC2AD94C10DF83B8"/>
    <w:rsid w:val="004C2598"/>
  </w:style>
  <w:style w:type="paragraph" w:customStyle="1" w:styleId="E2C21B4EAE83462FBD3F444CC14AEE87">
    <w:name w:val="E2C21B4EAE83462FBD3F444CC14AEE87"/>
    <w:rsid w:val="004C2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www.Diten.net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2AB4CEC-ECBA-4C80-ADB9-7EC83823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1101</TotalTime>
  <Pages>5</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DITeN Framework brainstorm</vt:lpstr>
      <vt:lpstr>&lt;//// &gt;Introduction</vt:lpstr>
      <vt:lpstr>Chapter 01</vt:lpstr>
      <vt:lpstr>Finding resources</vt:lpstr>
    </vt:vector>
  </TitlesOfParts>
  <Company>DITeN</Company>
  <LinksUpToDate>false</LinksUpToDate>
  <CharactersWithSpaces>3083</CharactersWithSpaces>
  <SharedDoc>false</SharedDoc>
  <HyperlinkBase>http://Development.Diten.Net/Documentation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DITeN Framework brainstorm</dc:title>
  <dc:subject>brainstorm document</dc:subject>
  <dc:creator>Arash Rahimian</dc:creator>
  <cp:keywords>Diten Framework, Technical document</cp:keywords>
  <dc:description>You can find technical documentation of DITeN Framework in this document.</dc:description>
  <cp:lastModifiedBy>Arash Rahimian</cp:lastModifiedBy>
  <cp:revision>5</cp:revision>
  <dcterms:created xsi:type="dcterms:W3CDTF">2017-01-12T11:34:00Z</dcterms:created>
  <dcterms:modified xsi:type="dcterms:W3CDTF">2017-01-13T05:54:00Z</dcterms:modified>
  <cp:category>Technical Document</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